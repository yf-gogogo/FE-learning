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rPr>
          <w:rFonts w:hint="eastAsia" w:eastAsiaTheme="minor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学习</w:t>
      </w:r>
      <w:r>
        <w:rPr>
          <w:rFonts w:hint="eastAsia"/>
          <w:b/>
          <w:bCs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>总结</w:t>
      </w: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9月17日-9月21日</w:t>
      </w: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Bdr>
          <w:bottom w:val="single" w:color="5B9BD5" w:sz="24" w:space="0"/>
        </w:pBdr>
        <w:rPr>
          <w:sz w:val="24"/>
        </w:rPr>
      </w:pPr>
      <w:r>
        <w:rPr>
          <w:rFonts w:hint="eastAsia"/>
          <w:sz w:val="24"/>
          <w:lang w:eastAsia="zh-CN"/>
        </w:rPr>
        <w:t>现代教育技术</w:t>
      </w:r>
      <w:r>
        <w:rPr>
          <w:rFonts w:hint="eastAsia"/>
          <w:sz w:val="24"/>
          <w:lang w:val="en-US" w:eastAsia="zh-CN"/>
        </w:rPr>
        <w:t xml:space="preserve"> 2018级硕</w:t>
      </w:r>
      <w:r>
        <w:rPr>
          <w:rFonts w:hint="eastAsia"/>
          <w:sz w:val="24"/>
          <w:lang w:eastAsia="zh-CN"/>
        </w:rPr>
        <w:t>余思吟</w:t>
      </w:r>
    </w:p>
    <w:p>
      <w:pPr>
        <w:pStyle w:val="2"/>
        <w:spacing w:before="624" w:after="156"/>
        <w:jc w:val="left"/>
      </w:pPr>
      <w:r>
        <w:rPr>
          <w:rFonts w:hint="eastAsia"/>
          <w:lang w:eastAsia="zh-CN"/>
        </w:rPr>
        <w:t>学习情况</w:t>
      </w:r>
    </w:p>
    <w:p>
      <w:pPr>
        <w:numPr>
          <w:ilvl w:val="1"/>
          <w:numId w:val="3"/>
        </w:numPr>
        <w:tabs>
          <w:tab w:val="left" w:pos="0"/>
        </w:tabs>
        <w:spacing w:before="156" w:beforeLines="50" w:after="156" w:afterLines="50"/>
        <w:jc w:val="left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w3school网站上开始学习Java Script，已经完成前12小节内容的学习（如下图）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1885950" cy="3685540"/>
            <wp:effectExtent l="0" t="0" r="0" b="10160"/>
            <wp:docPr id="1" name="图片 1" descr="QQ截图2018092510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925105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0"/>
        </w:tabs>
        <w:spacing w:before="156" w:beforeLines="50" w:after="156" w:afterLines="5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在学习过程中，做下相应笔记（下图为部分笔记）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17750" cy="1738630"/>
            <wp:effectExtent l="0" t="0" r="6350" b="13970"/>
            <wp:docPr id="3" name="图片 3" descr="IMG_9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92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80285" cy="1711325"/>
            <wp:effectExtent l="0" t="0" r="5715" b="3175"/>
            <wp:docPr id="4" name="图片 4" descr="IMG_9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9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0"/>
        </w:tabs>
        <w:spacing w:before="156" w:beforeLines="50" w:after="156" w:afterLines="5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大致了解了HTML语言。</w:t>
      </w:r>
    </w:p>
    <w:p>
      <w:pPr>
        <w:pStyle w:val="2"/>
        <w:spacing w:before="624" w:after="156"/>
      </w:pPr>
      <w:r>
        <w:rPr>
          <w:rFonts w:hint="eastAsia"/>
        </w:rPr>
        <w:t>问题</w:t>
      </w:r>
      <w:r>
        <w:t>总结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由于之前从未接触过JS的，所以基础相对薄弱，一切从0开始学起，有一些概念和术语看的似懂非懂。这些问题我会找时间问问同学或者师兄。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我应该不局限于看JS教程，同时也应该动手操练操练，加深印象和理解。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A7E86"/>
    <w:multiLevelType w:val="multilevel"/>
    <w:tmpl w:val="991A7E8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E1116FE4"/>
    <w:multiLevelType w:val="multilevel"/>
    <w:tmpl w:val="E1116FE4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7B10FA95"/>
    <w:multiLevelType w:val="singleLevel"/>
    <w:tmpl w:val="7B10FA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A491F"/>
    <w:rsid w:val="00CB5FC5"/>
    <w:rsid w:val="00ED5511"/>
    <w:rsid w:val="36CD413B"/>
    <w:rsid w:val="519A491F"/>
    <w:rsid w:val="589A2E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50" w:afterLines="50"/>
      <w:jc w:val="left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/>
      <w:jc w:val="left"/>
      <w:outlineLvl w:val="1"/>
    </w:pPr>
    <w:rPr>
      <w:rFonts w:ascii="Arial" w:hAnsi="Arial" w:eastAsia="宋体"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dl\AppData\Roaming\Kingsoft\wps\addons\pool\win-i386\knewfileruby_1.0.0.12\download\wps\30097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3009701.docx</Template>
  <Pages>1</Pages>
  <Words>105</Words>
  <Characters>109</Characters>
  <Lines>1</Lines>
  <Paragraphs>1</Paragraphs>
  <TotalTime>16</TotalTime>
  <ScaleCrop>false</ScaleCrop>
  <LinksUpToDate>false</LinksUpToDate>
  <CharactersWithSpaces>109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2018-09-25T02:37:00Z</dcterms:created>
  <dc:creator>lrdl</dc:creator>
  <cp:lastModifiedBy>lrdl</cp:lastModifiedBy>
  <dcterms:modified xsi:type="dcterms:W3CDTF">2018-09-25T03:04:55Z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